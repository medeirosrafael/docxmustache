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DDA" w:rsidRPr="00CA55BB" w:rsidRDefault="00BF1DDA">
      <w:pPr>
        <w:rPr>
          <w:sz w:val="20"/>
          <w:szCs w:val="20"/>
        </w:rPr>
      </w:pPr>
      <w:r w:rsidRPr="00CA55BB">
        <w:rPr>
          <w:sz w:val="20"/>
          <w:szCs w:val="20"/>
        </w:rPr>
        <w:t>{{#items}}</w:t>
      </w:r>
    </w:p>
    <w:tbl>
      <w:tblPr>
        <w:tblW w:w="1053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13" w:type="dxa"/>
          <w:bottom w:w="113" w:type="dxa"/>
        </w:tblCellMar>
        <w:tblLook w:val="00A0"/>
      </w:tblPr>
      <w:tblGrid>
        <w:gridCol w:w="3681"/>
        <w:gridCol w:w="4111"/>
        <w:gridCol w:w="2745"/>
      </w:tblGrid>
      <w:tr w:rsidR="00BF1DDA" w:rsidRPr="006E6E05">
        <w:trPr>
          <w:trHeight w:val="2281"/>
        </w:trPr>
        <w:tc>
          <w:tcPr>
            <w:tcW w:w="3681" w:type="dxa"/>
          </w:tcPr>
          <w:p w:rsidR="00BF1DDA" w:rsidRPr="009A175F" w:rsidRDefault="00BF1DDA" w:rsidP="00D13661">
            <w:pPr>
              <w:rPr>
                <w:rFonts w:ascii="Helvetica" w:hAnsi="Helvetica" w:cs="Helvetica"/>
                <w:b/>
                <w:bCs/>
                <w:sz w:val="22"/>
                <w:szCs w:val="22"/>
              </w:rPr>
            </w:pPr>
            <w:r w:rsidRPr="009A175F">
              <w:rPr>
                <w:rFonts w:ascii="Helvetica" w:hAnsi="Helvetica" w:cs="Helvetica"/>
                <w:b/>
                <w:bCs/>
                <w:sz w:val="22"/>
                <w:szCs w:val="22"/>
              </w:rPr>
              <w:t>{{name}}</w:t>
            </w:r>
          </w:p>
          <w:p w:rsidR="00BF1DDA" w:rsidRPr="006E6E05" w:rsidRDefault="00BF1DDA" w:rsidP="007C36CF">
            <w:pPr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4111" w:type="dxa"/>
          </w:tcPr>
          <w:p w:rsidR="00BF1DDA" w:rsidRPr="009A175F" w:rsidRDefault="00BF1DDA" w:rsidP="007C36CF">
            <w:pPr>
              <w:rPr>
                <w:rFonts w:ascii="Helvetica" w:hAnsi="Helvetica" w:cs="Helvetica"/>
                <w:sz w:val="18"/>
                <w:szCs w:val="18"/>
              </w:rPr>
            </w:pPr>
            <w:r w:rsidRPr="009A175F">
              <w:rPr>
                <w:rFonts w:ascii="Helvetica" w:hAnsi="Helvetica" w:cs="Helvetica"/>
                <w:sz w:val="18"/>
                <w:szCs w:val="18"/>
              </w:rPr>
              <w:t>{{captions}}</w:t>
            </w:r>
          </w:p>
        </w:tc>
        <w:tc>
          <w:tcPr>
            <w:tcW w:w="2745" w:type="dxa"/>
          </w:tcPr>
          <w:p w:rsidR="00BF1DDA" w:rsidRPr="006E6E05" w:rsidRDefault="00BF1DDA" w:rsidP="006E6E05">
            <w:pPr>
              <w:jc w:val="right"/>
              <w:rPr>
                <w:rFonts w:ascii="Helvetica" w:hAnsi="Helvetica" w:cs="Helvetica"/>
              </w:rPr>
            </w:pPr>
            <w:r w:rsidRPr="006E6E05">
              <w:rPr>
                <w:rFonts w:ascii="Helvetica" w:hAnsi="Helvetica" w:cs="Helvetica"/>
                <w:noProof/>
                <w:lang w:val="ru-RU"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{{img_url}}" style="width:120pt;height:120.75pt;visibility:visible">
                  <v:imagedata r:id="rId6" o:title=""/>
                </v:shape>
              </w:pict>
            </w:r>
          </w:p>
        </w:tc>
      </w:tr>
    </w:tbl>
    <w:p w:rsidR="00BF1DDA" w:rsidRPr="00CA55BB" w:rsidRDefault="00BF1DDA">
      <w:pPr>
        <w:rPr>
          <w:sz w:val="20"/>
          <w:szCs w:val="20"/>
        </w:rPr>
      </w:pPr>
      <w:r w:rsidRPr="00CA55BB">
        <w:rPr>
          <w:sz w:val="20"/>
          <w:szCs w:val="20"/>
        </w:rPr>
        <w:t>{{/items}}</w:t>
      </w:r>
    </w:p>
    <w:p w:rsidR="00BF1DDA" w:rsidRPr="004D2906" w:rsidRDefault="00BF1DDA">
      <w:pPr>
        <w:rPr>
          <w:rFonts w:ascii="Helvetica" w:hAnsi="Helvetica" w:cs="Helvetica"/>
          <w:sz w:val="10"/>
          <w:szCs w:val="10"/>
        </w:rPr>
      </w:pPr>
      <w:bookmarkStart w:id="0" w:name="_GoBack"/>
      <w:bookmarkEnd w:id="0"/>
    </w:p>
    <w:sectPr w:rsidR="00BF1DDA" w:rsidRPr="004D2906" w:rsidSect="00DA6C77">
      <w:headerReference w:type="default" r:id="rId7"/>
      <w:footerReference w:type="default" r:id="rId8"/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DDA" w:rsidRDefault="00BF1DDA" w:rsidP="005D7176">
      <w:r>
        <w:separator/>
      </w:r>
    </w:p>
  </w:endnote>
  <w:endnote w:type="continuationSeparator" w:id="1">
    <w:p w:rsidR="00BF1DDA" w:rsidRDefault="00BF1DDA" w:rsidP="005D7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Light">
    <w:altName w:val="Malgun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DA" w:rsidRPr="005D7176" w:rsidRDefault="00BF1DDA">
    <w:pPr>
      <w:pStyle w:val="Footer"/>
      <w:rPr>
        <w:rFonts w:ascii="Helvetica Light" w:hAnsi="Helvetica Light" w:cs="Helvetica Light"/>
        <w:sz w:val="20"/>
        <w:szCs w:val="20"/>
      </w:rPr>
    </w:pPr>
    <w:r w:rsidRPr="00D17BD6">
      <w:rPr>
        <w:rFonts w:ascii="Helvetica Light" w:hAnsi="Helvetica Light" w:cs="Helvetica Light"/>
        <w:sz w:val="20"/>
        <w:szCs w:val="20"/>
      </w:rPr>
      <w:t>Footer, Your address and contact information here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DDA" w:rsidRDefault="00BF1DDA" w:rsidP="005D7176">
      <w:r>
        <w:separator/>
      </w:r>
    </w:p>
  </w:footnote>
  <w:footnote w:type="continuationSeparator" w:id="1">
    <w:p w:rsidR="00BF1DDA" w:rsidRDefault="00BF1DDA" w:rsidP="005D71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DDA" w:rsidRDefault="00BF1DDA" w:rsidP="005D7176">
    <w:pPr>
      <w:pStyle w:val="Header"/>
      <w:rPr>
        <w:rFonts w:ascii="Helvetica Light" w:hAnsi="Helvetica Light" w:cs="Helvetica Light"/>
        <w:sz w:val="28"/>
        <w:szCs w:val="28"/>
        <w:lang w:val="de-DE"/>
      </w:rPr>
    </w:pPr>
    <w:r w:rsidRPr="00D17BD6">
      <w:rPr>
        <w:rFonts w:ascii="Helvetica Light" w:hAnsi="Helvetica Light" w:cs="Helvetica Light"/>
        <w:sz w:val="28"/>
        <w:szCs w:val="28"/>
        <w:lang w:val="de-DE"/>
      </w:rPr>
      <w:t>Header, Your Logo Here</w:t>
    </w:r>
  </w:p>
  <w:p w:rsidR="00BF1DDA" w:rsidRPr="00D17BD6" w:rsidRDefault="00BF1DDA" w:rsidP="005D7176">
    <w:pPr>
      <w:pStyle w:val="Header"/>
      <w:rPr>
        <w:rFonts w:ascii="Helvetica Light" w:hAnsi="Helvetica Light" w:cs="Helvetica Light"/>
        <w:sz w:val="28"/>
        <w:szCs w:val="28"/>
        <w:lang w:val="de-DE"/>
      </w:rPr>
    </w:pPr>
  </w:p>
  <w:p w:rsidR="00BF1DDA" w:rsidRDefault="00BF1D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07E0"/>
    <w:rsid w:val="00011FD3"/>
    <w:rsid w:val="00025862"/>
    <w:rsid w:val="00065AF0"/>
    <w:rsid w:val="000B24DD"/>
    <w:rsid w:val="000E5137"/>
    <w:rsid w:val="001419EA"/>
    <w:rsid w:val="00180A66"/>
    <w:rsid w:val="00220B68"/>
    <w:rsid w:val="002C78DA"/>
    <w:rsid w:val="002C7C25"/>
    <w:rsid w:val="002F686F"/>
    <w:rsid w:val="00314D77"/>
    <w:rsid w:val="003B58FD"/>
    <w:rsid w:val="003F4777"/>
    <w:rsid w:val="00437613"/>
    <w:rsid w:val="004724B8"/>
    <w:rsid w:val="004A744F"/>
    <w:rsid w:val="004B1ECC"/>
    <w:rsid w:val="004D2906"/>
    <w:rsid w:val="004E66F7"/>
    <w:rsid w:val="00543361"/>
    <w:rsid w:val="00561D6A"/>
    <w:rsid w:val="005A1A70"/>
    <w:rsid w:val="005C6949"/>
    <w:rsid w:val="005D7176"/>
    <w:rsid w:val="00623AE5"/>
    <w:rsid w:val="00625DDF"/>
    <w:rsid w:val="006338B6"/>
    <w:rsid w:val="006A582C"/>
    <w:rsid w:val="006E6E05"/>
    <w:rsid w:val="00754F1E"/>
    <w:rsid w:val="007C34F1"/>
    <w:rsid w:val="007C36CF"/>
    <w:rsid w:val="007D1A78"/>
    <w:rsid w:val="007F0C29"/>
    <w:rsid w:val="008131C1"/>
    <w:rsid w:val="00822D92"/>
    <w:rsid w:val="008B5014"/>
    <w:rsid w:val="008C07E0"/>
    <w:rsid w:val="008C37AE"/>
    <w:rsid w:val="00903845"/>
    <w:rsid w:val="0093502D"/>
    <w:rsid w:val="0094365E"/>
    <w:rsid w:val="009978AF"/>
    <w:rsid w:val="009A175F"/>
    <w:rsid w:val="009D3B18"/>
    <w:rsid w:val="00A04992"/>
    <w:rsid w:val="00AD35F6"/>
    <w:rsid w:val="00B309C8"/>
    <w:rsid w:val="00B72460"/>
    <w:rsid w:val="00B84C52"/>
    <w:rsid w:val="00BD5227"/>
    <w:rsid w:val="00BF0070"/>
    <w:rsid w:val="00BF01F4"/>
    <w:rsid w:val="00BF1DDA"/>
    <w:rsid w:val="00C516D8"/>
    <w:rsid w:val="00C742F4"/>
    <w:rsid w:val="00C7613D"/>
    <w:rsid w:val="00CA1DD1"/>
    <w:rsid w:val="00CA55BB"/>
    <w:rsid w:val="00D11272"/>
    <w:rsid w:val="00D13661"/>
    <w:rsid w:val="00D167D6"/>
    <w:rsid w:val="00D17BD6"/>
    <w:rsid w:val="00D852A3"/>
    <w:rsid w:val="00DA6C77"/>
    <w:rsid w:val="00DB44FB"/>
    <w:rsid w:val="00E34ABE"/>
    <w:rsid w:val="00E43DDD"/>
    <w:rsid w:val="00EB1D78"/>
    <w:rsid w:val="00F07C52"/>
    <w:rsid w:val="00F25332"/>
    <w:rsid w:val="00F73A1C"/>
    <w:rsid w:val="00FD41B0"/>
    <w:rsid w:val="00FE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8AF"/>
    <w:rPr>
      <w:rFonts w:cs="Calibri"/>
      <w:sz w:val="24"/>
      <w:szCs w:val="24"/>
      <w:lang w:val="en-GB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C07E0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5D717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D7176"/>
  </w:style>
  <w:style w:type="paragraph" w:styleId="Footer">
    <w:name w:val="footer"/>
    <w:basedOn w:val="Normal"/>
    <w:link w:val="FooterChar"/>
    <w:uiPriority w:val="99"/>
    <w:rsid w:val="005D717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D71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6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</TotalTime>
  <Pages>1</Pages>
  <Words>7</Words>
  <Characters>42</Characters>
  <Application>Microsoft Office Outlook</Application>
  <DocSecurity>0</DocSecurity>
  <Lines>0</Lines>
  <Paragraphs>0</Paragraphs>
  <ScaleCrop>false</ScaleCrop>
  <Manager>Tobias Vielmetter-Diekmann</Manager>
  <Company>WL Artworld Solutions UG (haftungsbeschränkt)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Templae Example</dc:title>
  <dc:subject/>
  <dc:creator>Tobias Vielmetter-Diekmann</dc:creator>
  <cp:keywords/>
  <dc:description/>
  <cp:lastModifiedBy>Salador</cp:lastModifiedBy>
  <cp:revision>65</cp:revision>
  <dcterms:created xsi:type="dcterms:W3CDTF">2017-01-31T13:00:00Z</dcterms:created>
  <dcterms:modified xsi:type="dcterms:W3CDTF">2018-12-08T16:57:00Z</dcterms:modified>
</cp:coreProperties>
</file>